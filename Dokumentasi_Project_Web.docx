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0E066F9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val="en-ID" w:eastAsia="en-ID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8FE27" w14:textId="77777777" w:rsidR="002A7D0C" w:rsidRPr="00B67595" w:rsidRDefault="002A7D0C" w:rsidP="002A7D0C">
            <w:pPr>
              <w:rPr>
                <w:rFonts w:asciiTheme="majorHAnsi" w:eastAsiaTheme="majorEastAsia" w:hAnsiTheme="majorHAnsi" w:cstheme="majorBidi"/>
                <w:b/>
                <w:bCs/>
                <w:iCs/>
              </w:rPr>
            </w:pPr>
            <w:r>
              <w:rPr>
                <w:rFonts w:ascii="Arial Narrow" w:hAnsi="Arial Narrow" w:cs="Tahoma"/>
                <w:sz w:val="36"/>
              </w:rPr>
              <w:t>COMP6144</w:t>
            </w:r>
          </w:p>
          <w:p w14:paraId="36656A16" w14:textId="225B16CE" w:rsidR="000035F9" w:rsidRPr="00876A58" w:rsidRDefault="002A7D0C" w:rsidP="002A7D0C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5E595CAA" w:rsidR="000035F9" w:rsidRPr="00227331" w:rsidRDefault="002A7D0C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sz w:val="18"/>
                <w:szCs w:val="18"/>
              </w:rPr>
              <w:t>Odd</w:t>
            </w:r>
            <w:r>
              <w:rPr>
                <w:rFonts w:ascii="Arial" w:hAnsi="Arial" w:cs="Arial"/>
                <w:i/>
                <w:sz w:val="18"/>
                <w:szCs w:val="18"/>
                <w:lang w:val="en-ID"/>
              </w:rPr>
              <w:t xml:space="preserve"> </w:t>
            </w:r>
            <w:r w:rsidRPr="00B84D4E">
              <w:rPr>
                <w:rFonts w:ascii="Arial" w:hAnsi="Arial" w:cs="Arial"/>
                <w:i/>
                <w:sz w:val="18"/>
                <w:szCs w:val="18"/>
                <w:lang w:val="id-ID"/>
              </w:rPr>
              <w:t>Semester</w:t>
            </w:r>
            <w:r w:rsidRPr="00B84D4E"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r w:rsidRPr="00B84D4E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Year </w:t>
            </w:r>
            <w:r>
              <w:rPr>
                <w:rFonts w:ascii="Arial" w:hAnsi="Arial" w:cs="Arial"/>
                <w:i/>
                <w:sz w:val="18"/>
                <w:szCs w:val="18"/>
                <w:lang w:val="en-ID"/>
              </w:rPr>
              <w:t>2020</w:t>
            </w:r>
            <w:r w:rsidRPr="00B84D4E">
              <w:rPr>
                <w:rFonts w:ascii="Arial" w:hAnsi="Arial" w:cs="Arial"/>
                <w:i/>
                <w:sz w:val="18"/>
                <w:szCs w:val="18"/>
                <w:lang w:val="id-ID"/>
              </w:rPr>
              <w:t>/</w:t>
            </w:r>
            <w:r>
              <w:rPr>
                <w:rFonts w:ascii="Arial" w:hAnsi="Arial" w:cs="Arial"/>
                <w:i/>
                <w:sz w:val="18"/>
                <w:szCs w:val="18"/>
                <w:lang w:val="en-ID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7049AB0" w:rsidR="009F37DD" w:rsidRPr="00740F48" w:rsidRDefault="002A7D0C" w:rsidP="002F11B8">
      <w:pPr>
        <w:spacing w:line="360" w:lineRule="auto"/>
        <w:ind w:firstLine="360"/>
        <w:rPr>
          <w:sz w:val="28"/>
          <w:szCs w:val="28"/>
        </w:rPr>
      </w:pPr>
      <w:r>
        <w:t>PHizzahut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0ED26C5D" w14:textId="77777777" w:rsidR="007D04E1" w:rsidRPr="007D04E1" w:rsidRDefault="007D04E1" w:rsidP="007D04E1">
      <w:pPr>
        <w:pStyle w:val="ListParagraph"/>
        <w:spacing w:line="360" w:lineRule="auto"/>
        <w:ind w:left="360"/>
        <w:jc w:val="both"/>
        <w:rPr>
          <w:rStyle w:val="longtext"/>
          <w:shd w:val="clear" w:color="auto" w:fill="FFFFFF"/>
        </w:rPr>
      </w:pPr>
      <w:r w:rsidRPr="007D04E1">
        <w:rPr>
          <w:rStyle w:val="longtext"/>
          <w:shd w:val="clear" w:color="auto" w:fill="FFFFFF"/>
        </w:rPr>
        <w:t>PHizza Hut</w:t>
      </w:r>
      <w:r>
        <w:rPr>
          <w:rStyle w:val="longtext"/>
        </w:rPr>
        <w:t xml:space="preserve"> is a new pizza</w:t>
      </w:r>
      <w:r w:rsidRPr="00C96170">
        <w:rPr>
          <w:rStyle w:val="longtext"/>
        </w:rPr>
        <w:t xml:space="preserve"> </w:t>
      </w:r>
      <w:r>
        <w:rPr>
          <w:rStyle w:val="longtext"/>
        </w:rPr>
        <w:t>restaurant</w:t>
      </w:r>
      <w:r w:rsidRPr="00C96170">
        <w:rPr>
          <w:rStyle w:val="longtext"/>
        </w:rPr>
        <w:t xml:space="preserve"> </w:t>
      </w:r>
      <w:r>
        <w:rPr>
          <w:rStyle w:val="longtext"/>
        </w:rPr>
        <w:t xml:space="preserve">that is already well known in the business. The manager of </w:t>
      </w:r>
      <w:r w:rsidRPr="006130E9">
        <w:rPr>
          <w:rStyle w:val="longtext"/>
        </w:rPr>
        <w:t>PHizza</w:t>
      </w:r>
      <w:r>
        <w:rPr>
          <w:rStyle w:val="longtext"/>
        </w:rPr>
        <w:t xml:space="preserve"> </w:t>
      </w:r>
      <w:r w:rsidRPr="006130E9">
        <w:rPr>
          <w:rStyle w:val="longtext"/>
        </w:rPr>
        <w:t>Hut</w:t>
      </w:r>
      <w:r>
        <w:rPr>
          <w:rStyle w:val="longtext"/>
        </w:rPr>
        <w:t xml:space="preserve"> has decided that he wants to expand his business even more. He wanted to make a website for his restaurant so their customer can order online and get their pizza delivered.  </w:t>
      </w:r>
    </w:p>
    <w:p w14:paraId="3993EF4C" w14:textId="77777777" w:rsidR="007D04E1" w:rsidRPr="007D04E1" w:rsidRDefault="007D04E1" w:rsidP="007D04E1">
      <w:pPr>
        <w:pStyle w:val="ListParagraph"/>
        <w:spacing w:line="360" w:lineRule="auto"/>
        <w:ind w:left="360"/>
        <w:jc w:val="both"/>
        <w:rPr>
          <w:color w:val="000000"/>
        </w:rPr>
      </w:pPr>
      <w:r w:rsidRPr="007D04E1">
        <w:rPr>
          <w:color w:val="000000"/>
        </w:rPr>
        <w:t xml:space="preserve">As a web developer, you are asked to create a website using </w:t>
      </w:r>
      <w:r w:rsidRPr="007D04E1">
        <w:rPr>
          <w:b/>
          <w:color w:val="000000"/>
        </w:rPr>
        <w:t>Laravel</w:t>
      </w:r>
      <w:r w:rsidRPr="007D04E1">
        <w:rPr>
          <w:color w:val="000000"/>
        </w:rPr>
        <w:t xml:space="preserve"> </w:t>
      </w:r>
      <w:r w:rsidRPr="007D04E1">
        <w:rPr>
          <w:b/>
          <w:color w:val="000000"/>
        </w:rPr>
        <w:t>7</w:t>
      </w:r>
      <w:r w:rsidRPr="007D04E1">
        <w:rPr>
          <w:color w:val="000000"/>
        </w:rPr>
        <w:t xml:space="preserve"> for this online shop. There are three types of user’s role in this website: </w:t>
      </w:r>
      <w:r w:rsidRPr="007D04E1">
        <w:rPr>
          <w:b/>
          <w:color w:val="000000"/>
        </w:rPr>
        <w:t>Admin</w:t>
      </w:r>
      <w:r w:rsidRPr="007D04E1">
        <w:rPr>
          <w:color w:val="000000"/>
        </w:rPr>
        <w:t xml:space="preserve">, </w:t>
      </w:r>
      <w:r w:rsidRPr="007D04E1">
        <w:rPr>
          <w:b/>
          <w:color w:val="000000"/>
        </w:rPr>
        <w:t>Member</w:t>
      </w:r>
      <w:r w:rsidRPr="007D04E1">
        <w:rPr>
          <w:color w:val="000000"/>
        </w:rPr>
        <w:t xml:space="preserve">, and </w:t>
      </w:r>
      <w:r w:rsidRPr="007D04E1">
        <w:rPr>
          <w:b/>
          <w:color w:val="000000"/>
        </w:rPr>
        <w:t xml:space="preserve">Guest. 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2C80970F" w14:textId="33F8511D" w:rsidR="00E270E8" w:rsidRPr="00E270E8" w:rsidRDefault="00B2372A" w:rsidP="00E270E8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</w:p>
    <w:p w14:paraId="44D97BBA" w14:textId="419537DE" w:rsidR="00E270E8" w:rsidRDefault="00E270E8" w:rsidP="002F11B8">
      <w:pPr>
        <w:pStyle w:val="ListParagraph"/>
        <w:numPr>
          <w:ilvl w:val="0"/>
          <w:numId w:val="20"/>
        </w:numPr>
        <w:spacing w:line="360" w:lineRule="auto"/>
      </w:pPr>
      <w:r>
        <w:t>Home Guest</w:t>
      </w:r>
    </w:p>
    <w:p w14:paraId="4D39E865" w14:textId="148D2867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0653A85A" wp14:editId="526E294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958F" w14:textId="0841C424" w:rsidR="00E270E8" w:rsidRDefault="00E270E8" w:rsidP="00E270E8">
      <w:pPr>
        <w:pStyle w:val="ListParagraph"/>
        <w:spacing w:line="360" w:lineRule="auto"/>
      </w:pPr>
      <w:r>
        <w:t>Home awal</w:t>
      </w:r>
    </w:p>
    <w:p w14:paraId="6731BB64" w14:textId="77777777" w:rsidR="00E270E8" w:rsidRDefault="00E270E8" w:rsidP="00E270E8">
      <w:pPr>
        <w:pStyle w:val="ListParagraph"/>
        <w:spacing w:line="360" w:lineRule="auto"/>
      </w:pPr>
    </w:p>
    <w:p w14:paraId="3113233B" w14:textId="6D28E57C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t>Detail Guest and Admin</w:t>
      </w:r>
    </w:p>
    <w:p w14:paraId="53C39663" w14:textId="59706D33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491A2F6B" wp14:editId="0C99F9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1296" w14:textId="284A4B5F" w:rsidR="00E270E8" w:rsidRDefault="00E270E8" w:rsidP="00E270E8">
      <w:pPr>
        <w:pStyle w:val="ListParagraph"/>
        <w:spacing w:line="360" w:lineRule="auto"/>
      </w:pPr>
      <w:r>
        <w:t>Bila user belum login atau user login sebagai admin sebuah gambar pizza dipilih, akan muncul detail dari pizza tersebut.</w:t>
      </w:r>
    </w:p>
    <w:p w14:paraId="54F8A6EE" w14:textId="77777777" w:rsidR="00E270E8" w:rsidRDefault="00E270E8" w:rsidP="00E270E8">
      <w:pPr>
        <w:pStyle w:val="ListParagraph"/>
        <w:spacing w:line="360" w:lineRule="auto"/>
      </w:pPr>
    </w:p>
    <w:p w14:paraId="03B864A8" w14:textId="77777777" w:rsidR="00E270E8" w:rsidRDefault="00E270E8" w:rsidP="00E270E8">
      <w:pPr>
        <w:pStyle w:val="ListParagraph"/>
        <w:numPr>
          <w:ilvl w:val="0"/>
          <w:numId w:val="20"/>
        </w:numPr>
      </w:pPr>
      <w:r>
        <w:t>Search Result</w:t>
      </w:r>
    </w:p>
    <w:p w14:paraId="6336A201" w14:textId="0F2D10BA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4EE7794D" wp14:editId="21254E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CD0E" w14:textId="0FB12CDD" w:rsidR="00E270E8" w:rsidRDefault="00E270E8" w:rsidP="00E270E8">
      <w:pPr>
        <w:pStyle w:val="ListParagraph"/>
        <w:spacing w:line="360" w:lineRule="auto"/>
      </w:pPr>
      <w:r>
        <w:t>Bila user ingin mencari sebuah pizza, user bisa mengetik nama pizza ke search bar lalu memencet tombol search. Akan keluar tampilan sebagai berikut</w:t>
      </w:r>
    </w:p>
    <w:p w14:paraId="785104F1" w14:textId="0CD3D17F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Login</w:t>
      </w:r>
    </w:p>
    <w:p w14:paraId="11EB5976" w14:textId="3518AF82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0F11D4D0" wp14:editId="3A1DE71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0153" w14:textId="6F944075" w:rsidR="00E270E8" w:rsidRDefault="00E270E8" w:rsidP="00E270E8">
      <w:pPr>
        <w:pStyle w:val="ListParagraph"/>
        <w:spacing w:line="360" w:lineRule="auto"/>
      </w:pPr>
      <w:r>
        <w:t>Login dari website tersebut.</w:t>
      </w:r>
    </w:p>
    <w:p w14:paraId="2579CC14" w14:textId="77777777" w:rsidR="00E270E8" w:rsidRDefault="00E270E8" w:rsidP="00E270E8">
      <w:pPr>
        <w:pStyle w:val="ListParagraph"/>
        <w:spacing w:line="360" w:lineRule="auto"/>
      </w:pPr>
    </w:p>
    <w:p w14:paraId="4C96F39B" w14:textId="4A430E47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t>Login Validation</w:t>
      </w:r>
    </w:p>
    <w:p w14:paraId="5987CFFD" w14:textId="09878CD1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3031EB4B" wp14:editId="061C6D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B51" w14:textId="33F116A2" w:rsidR="00E270E8" w:rsidRDefault="00E270E8" w:rsidP="00E270E8">
      <w:pPr>
        <w:pStyle w:val="ListParagraph"/>
        <w:spacing w:line="360" w:lineRule="auto"/>
      </w:pPr>
      <w:r>
        <w:t>Bila email dan password tidak cocok atau tidak ada didatabase, akan muncul error message</w:t>
      </w:r>
    </w:p>
    <w:p w14:paraId="03E99B22" w14:textId="77777777" w:rsidR="00E270E8" w:rsidRDefault="00E270E8" w:rsidP="00E270E8">
      <w:pPr>
        <w:pStyle w:val="ListParagraph"/>
        <w:spacing w:line="360" w:lineRule="auto"/>
      </w:pPr>
    </w:p>
    <w:p w14:paraId="6DA5EF50" w14:textId="77777777" w:rsidR="00E270E8" w:rsidRDefault="00E270E8" w:rsidP="00E270E8">
      <w:pPr>
        <w:pStyle w:val="ListParagraph"/>
        <w:spacing w:line="360" w:lineRule="auto"/>
      </w:pPr>
    </w:p>
    <w:p w14:paraId="11DAD01E" w14:textId="77777777" w:rsidR="00E270E8" w:rsidRDefault="00E270E8" w:rsidP="00E270E8">
      <w:pPr>
        <w:pStyle w:val="ListParagraph"/>
        <w:spacing w:line="360" w:lineRule="auto"/>
      </w:pPr>
    </w:p>
    <w:p w14:paraId="42FE0FEE" w14:textId="54CD93A4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Registration</w:t>
      </w:r>
    </w:p>
    <w:p w14:paraId="126ED2B6" w14:textId="4096525B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61E23669" wp14:editId="3E4E53A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583" w14:textId="1E3113C5" w:rsidR="00E270E8" w:rsidRDefault="00E270E8" w:rsidP="00E270E8">
      <w:pPr>
        <w:pStyle w:val="ListParagraph"/>
        <w:spacing w:line="360" w:lineRule="auto"/>
      </w:pPr>
      <w:r>
        <w:t>Halaman Registrasi dari website</w:t>
      </w:r>
    </w:p>
    <w:p w14:paraId="7131CA76" w14:textId="77777777" w:rsidR="00E270E8" w:rsidRDefault="00E270E8" w:rsidP="00E270E8">
      <w:pPr>
        <w:pStyle w:val="ListParagraph"/>
        <w:spacing w:line="360" w:lineRule="auto"/>
      </w:pPr>
    </w:p>
    <w:p w14:paraId="3A903AAC" w14:textId="5B3BEC50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t>Registration Validation</w:t>
      </w:r>
    </w:p>
    <w:p w14:paraId="6416D6D1" w14:textId="24E5917B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160ADC0D" wp14:editId="39A8935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9E43" w14:textId="4F8DFAB5" w:rsidR="00E270E8" w:rsidRDefault="00E270E8" w:rsidP="00E270E8">
      <w:pPr>
        <w:pStyle w:val="ListParagraph"/>
        <w:spacing w:line="360" w:lineRule="auto"/>
      </w:pPr>
      <w:r>
        <w:t>Bila user tidak menginput data, atau input tidak sesuai dengan yang diinginkan. Maka akan muncul error message.</w:t>
      </w:r>
    </w:p>
    <w:p w14:paraId="5A963577" w14:textId="77777777" w:rsidR="00E270E8" w:rsidRDefault="00E270E8" w:rsidP="00E270E8">
      <w:pPr>
        <w:pStyle w:val="ListParagraph"/>
        <w:spacing w:line="360" w:lineRule="auto"/>
      </w:pPr>
    </w:p>
    <w:p w14:paraId="1128A8FA" w14:textId="77777777" w:rsidR="00E270E8" w:rsidRDefault="00E270E8" w:rsidP="00E270E8">
      <w:pPr>
        <w:pStyle w:val="ListParagraph"/>
        <w:spacing w:line="360" w:lineRule="auto"/>
      </w:pPr>
    </w:p>
    <w:p w14:paraId="14D7E1D9" w14:textId="60A76709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Home Member</w:t>
      </w:r>
    </w:p>
    <w:p w14:paraId="5FE73717" w14:textId="048E0F61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58F0BB8D" wp14:editId="2657FCB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F949" w14:textId="3AC3BBE3" w:rsidR="00E270E8" w:rsidRDefault="00E270E8" w:rsidP="00E270E8">
      <w:pPr>
        <w:pStyle w:val="ListParagraph"/>
        <w:spacing w:line="360" w:lineRule="auto"/>
      </w:pPr>
      <w:r>
        <w:t>Halaman home bila user login sebagai member</w:t>
      </w:r>
    </w:p>
    <w:p w14:paraId="3AA082B9" w14:textId="77777777" w:rsidR="00E270E8" w:rsidRDefault="00E270E8" w:rsidP="00E270E8">
      <w:pPr>
        <w:pStyle w:val="ListParagraph"/>
        <w:spacing w:line="360" w:lineRule="auto"/>
      </w:pPr>
    </w:p>
    <w:p w14:paraId="395637D6" w14:textId="7A58AD19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t>Detail Member</w:t>
      </w:r>
    </w:p>
    <w:p w14:paraId="4C4E7E86" w14:textId="36F590CB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05C08734" wp14:editId="460F85F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52A3" w14:textId="6FD90E93" w:rsidR="00E270E8" w:rsidRDefault="00E270E8" w:rsidP="00E270E8">
      <w:pPr>
        <w:pStyle w:val="ListParagraph"/>
        <w:spacing w:line="360" w:lineRule="auto"/>
      </w:pPr>
      <w:r>
        <w:t>Halaman detail dari pizza bila user login sebagai member</w:t>
      </w:r>
    </w:p>
    <w:p w14:paraId="3635F6EF" w14:textId="77777777" w:rsidR="00E270E8" w:rsidRDefault="00E270E8" w:rsidP="00E270E8">
      <w:pPr>
        <w:pStyle w:val="ListParagraph"/>
        <w:spacing w:line="360" w:lineRule="auto"/>
      </w:pPr>
    </w:p>
    <w:p w14:paraId="1F9EC07F" w14:textId="77777777" w:rsidR="00E270E8" w:rsidRDefault="00E270E8" w:rsidP="00E270E8">
      <w:pPr>
        <w:pStyle w:val="ListParagraph"/>
        <w:spacing w:line="360" w:lineRule="auto"/>
      </w:pPr>
    </w:p>
    <w:p w14:paraId="284B7CBD" w14:textId="77777777" w:rsidR="00E270E8" w:rsidRDefault="00E270E8" w:rsidP="00E270E8">
      <w:pPr>
        <w:pStyle w:val="ListParagraph"/>
        <w:spacing w:line="360" w:lineRule="auto"/>
      </w:pPr>
    </w:p>
    <w:p w14:paraId="3B5C57F7" w14:textId="5F4B539B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Cart</w:t>
      </w:r>
    </w:p>
    <w:p w14:paraId="67D34A5B" w14:textId="2FD8783A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1E890384" wp14:editId="0958AC8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AAA1" w14:textId="1F45C69A" w:rsidR="00E270E8" w:rsidRDefault="00E270E8" w:rsidP="00E270E8">
      <w:pPr>
        <w:pStyle w:val="ListParagraph"/>
        <w:spacing w:line="360" w:lineRule="auto"/>
      </w:pPr>
      <w:r>
        <w:t>Halaman cart. User bisa update quantity atau delete item dan check out</w:t>
      </w:r>
    </w:p>
    <w:p w14:paraId="0C471D90" w14:textId="77777777" w:rsidR="00E270E8" w:rsidRDefault="00E270E8" w:rsidP="00E270E8">
      <w:pPr>
        <w:pStyle w:val="ListParagraph"/>
        <w:spacing w:line="360" w:lineRule="auto"/>
      </w:pPr>
    </w:p>
    <w:p w14:paraId="52E0B8A4" w14:textId="5B00A7A0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t>Transaction History</w:t>
      </w:r>
    </w:p>
    <w:p w14:paraId="10D874AC" w14:textId="432B9E5C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7B670536" wp14:editId="3A3FE7F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362" w14:textId="63E65A85" w:rsidR="00E270E8" w:rsidRDefault="00E270E8" w:rsidP="00E270E8">
      <w:pPr>
        <w:pStyle w:val="ListParagraph"/>
        <w:spacing w:line="360" w:lineRule="auto"/>
      </w:pPr>
      <w:r>
        <w:t>Halaman transaction history dari current user</w:t>
      </w:r>
    </w:p>
    <w:p w14:paraId="0E5B6961" w14:textId="77777777" w:rsidR="00E270E8" w:rsidRDefault="00E270E8" w:rsidP="00E270E8">
      <w:pPr>
        <w:pStyle w:val="ListParagraph"/>
        <w:spacing w:line="360" w:lineRule="auto"/>
      </w:pPr>
    </w:p>
    <w:p w14:paraId="0A36E478" w14:textId="77777777" w:rsidR="00E270E8" w:rsidRDefault="00E270E8" w:rsidP="00E270E8">
      <w:pPr>
        <w:pStyle w:val="ListParagraph"/>
        <w:spacing w:line="360" w:lineRule="auto"/>
      </w:pPr>
    </w:p>
    <w:p w14:paraId="76E7968C" w14:textId="77777777" w:rsidR="00E270E8" w:rsidRDefault="00E270E8" w:rsidP="00E270E8">
      <w:pPr>
        <w:pStyle w:val="ListParagraph"/>
        <w:spacing w:line="360" w:lineRule="auto"/>
      </w:pPr>
    </w:p>
    <w:p w14:paraId="172B8792" w14:textId="29EE8EED" w:rsidR="00E270E8" w:rsidRDefault="00E270E8" w:rsidP="00E270E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Home Admin</w:t>
      </w:r>
    </w:p>
    <w:p w14:paraId="2B139958" w14:textId="3FEDD84A" w:rsidR="00E270E8" w:rsidRDefault="00E270E8" w:rsidP="00E270E8">
      <w:pPr>
        <w:pStyle w:val="ListParagraph"/>
        <w:spacing w:line="360" w:lineRule="auto"/>
      </w:pPr>
      <w:r>
        <w:rPr>
          <w:noProof/>
          <w:lang w:eastAsia="en-ID"/>
        </w:rPr>
        <w:drawing>
          <wp:inline distT="0" distB="0" distL="0" distR="0" wp14:anchorId="228F5F95" wp14:editId="7152A2A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D953" w14:textId="3FC0E9D1" w:rsidR="00E270E8" w:rsidRDefault="00E270E8" w:rsidP="00E270E8">
      <w:pPr>
        <w:pStyle w:val="ListParagraph"/>
        <w:spacing w:line="360" w:lineRule="auto"/>
      </w:pPr>
      <w:r>
        <w:t>Halaman home untuk user bila dia login sebagai admin. User bisa memilih untuk Add Pizza, Update sebuah Pizza atau delete sebuah Pizza</w:t>
      </w:r>
    </w:p>
    <w:p w14:paraId="086A16BC" w14:textId="77777777" w:rsidR="00E270E8" w:rsidRPr="00682E72" w:rsidRDefault="00E270E8" w:rsidP="00E270E8">
      <w:pPr>
        <w:pStyle w:val="ListParagraph"/>
        <w:spacing w:line="360" w:lineRule="auto"/>
      </w:pPr>
    </w:p>
    <w:p w14:paraId="0B8F3D4A" w14:textId="035B2B33" w:rsidR="002F11B8" w:rsidRDefault="002A7D0C" w:rsidP="002F11B8">
      <w:pPr>
        <w:pStyle w:val="ListParagraph"/>
        <w:numPr>
          <w:ilvl w:val="0"/>
          <w:numId w:val="20"/>
        </w:numPr>
        <w:spacing w:line="360" w:lineRule="auto"/>
      </w:pPr>
      <w:r>
        <w:t>Detail Transaction</w:t>
      </w:r>
    </w:p>
    <w:p w14:paraId="5B94E6F8" w14:textId="54CF713E" w:rsidR="002A7D0C" w:rsidRDefault="00DE07F3" w:rsidP="002A7D0C">
      <w:pPr>
        <w:pStyle w:val="ListParagraph"/>
        <w:spacing w:line="360" w:lineRule="auto"/>
      </w:pPr>
      <w:r>
        <w:rPr>
          <w:noProof/>
          <w:lang w:val="en-ID" w:eastAsia="en-ID"/>
        </w:rPr>
        <w:drawing>
          <wp:inline distT="0" distB="0" distL="0" distR="0" wp14:anchorId="6F551AD2" wp14:editId="644F6480">
            <wp:extent cx="5464088" cy="26765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586" b="8290"/>
                    <a:stretch/>
                  </pic:blipFill>
                  <pic:spPr bwMode="auto">
                    <a:xfrm>
                      <a:off x="0" y="0"/>
                      <a:ext cx="5470456" cy="267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84332" w14:textId="7E745F25" w:rsidR="00DE07F3" w:rsidRDefault="00DE07F3" w:rsidP="002A7D0C">
      <w:pPr>
        <w:pStyle w:val="ListParagraph"/>
        <w:spacing w:line="360" w:lineRule="auto"/>
      </w:pPr>
      <w:r>
        <w:t>Merupakan halaman detail transaction yang dapat diakses oleh user</w:t>
      </w:r>
    </w:p>
    <w:p w14:paraId="517315FC" w14:textId="77777777" w:rsidR="00DE07F3" w:rsidRDefault="00DE07F3" w:rsidP="002A7D0C">
      <w:pPr>
        <w:pStyle w:val="ListParagraph"/>
        <w:spacing w:line="360" w:lineRule="auto"/>
      </w:pPr>
    </w:p>
    <w:p w14:paraId="2409C898" w14:textId="3B7D629D" w:rsidR="00DE07F3" w:rsidRDefault="00DE07F3" w:rsidP="00DE07F3">
      <w:pPr>
        <w:pStyle w:val="ListParagraph"/>
        <w:numPr>
          <w:ilvl w:val="0"/>
          <w:numId w:val="20"/>
        </w:numPr>
        <w:spacing w:line="360" w:lineRule="auto"/>
      </w:pPr>
      <w:r>
        <w:t>Add Pizza</w:t>
      </w:r>
    </w:p>
    <w:p w14:paraId="543CE212" w14:textId="0ED50DAB" w:rsidR="00DE07F3" w:rsidRDefault="00DE07F3" w:rsidP="00DE07F3">
      <w:pPr>
        <w:pStyle w:val="ListParagraph"/>
        <w:spacing w:line="360" w:lineRule="auto"/>
      </w:pPr>
      <w:r>
        <w:rPr>
          <w:noProof/>
          <w:lang w:val="en-ID" w:eastAsia="en-ID"/>
        </w:rPr>
        <w:lastRenderedPageBreak/>
        <w:drawing>
          <wp:inline distT="0" distB="0" distL="0" distR="0" wp14:anchorId="2C797BD6" wp14:editId="281027D6">
            <wp:extent cx="5391150" cy="2698028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125" b="5862"/>
                    <a:stretch/>
                  </pic:blipFill>
                  <pic:spPr bwMode="auto">
                    <a:xfrm>
                      <a:off x="0" y="0"/>
                      <a:ext cx="5395123" cy="270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A1331" w14:textId="1F182CA5" w:rsidR="00DE07F3" w:rsidRDefault="00DE07F3" w:rsidP="00DE07F3">
      <w:pPr>
        <w:pStyle w:val="ListParagraph"/>
        <w:spacing w:line="360" w:lineRule="auto"/>
      </w:pPr>
      <w:r>
        <w:t>Halaman Add Pizza yang dapat diakses oleh admin</w:t>
      </w:r>
    </w:p>
    <w:p w14:paraId="7D75874F" w14:textId="20D4EBF2" w:rsidR="00DE07F3" w:rsidRDefault="00DE07F3" w:rsidP="00DE07F3">
      <w:pPr>
        <w:pStyle w:val="ListParagraph"/>
        <w:spacing w:line="360" w:lineRule="auto"/>
      </w:pPr>
    </w:p>
    <w:p w14:paraId="236C5B56" w14:textId="6B8C29B6" w:rsidR="00DE07F3" w:rsidRDefault="00DE07F3" w:rsidP="00DE07F3">
      <w:pPr>
        <w:pStyle w:val="ListParagraph"/>
        <w:numPr>
          <w:ilvl w:val="0"/>
          <w:numId w:val="20"/>
        </w:numPr>
        <w:spacing w:line="360" w:lineRule="auto"/>
      </w:pPr>
      <w:r>
        <w:t>Update Pizza</w:t>
      </w:r>
    </w:p>
    <w:p w14:paraId="7B291E21" w14:textId="78686A33" w:rsidR="00DE07F3" w:rsidRDefault="00DE07F3" w:rsidP="00DE07F3">
      <w:pPr>
        <w:pStyle w:val="ListParagraph"/>
        <w:spacing w:line="360" w:lineRule="auto"/>
      </w:pPr>
      <w:r>
        <w:rPr>
          <w:noProof/>
          <w:lang w:val="en-ID" w:eastAsia="en-ID"/>
        </w:rPr>
        <w:drawing>
          <wp:inline distT="0" distB="0" distL="0" distR="0" wp14:anchorId="5F5013A8" wp14:editId="3369AEEC">
            <wp:extent cx="5391150" cy="272255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25" b="5053"/>
                    <a:stretch/>
                  </pic:blipFill>
                  <pic:spPr bwMode="auto">
                    <a:xfrm>
                      <a:off x="0" y="0"/>
                      <a:ext cx="5395994" cy="272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17E5" w14:textId="217B7E85" w:rsidR="00DE07F3" w:rsidRDefault="00DE07F3" w:rsidP="00DE07F3">
      <w:pPr>
        <w:pStyle w:val="ListParagraph"/>
        <w:spacing w:line="360" w:lineRule="auto"/>
      </w:pPr>
      <w:r>
        <w:t>Halaman edit pizza yang dapat diakses oleh admin, sesuai dengan halaman pizza yang ingin di update data nya</w:t>
      </w:r>
    </w:p>
    <w:p w14:paraId="19B17C07" w14:textId="48EFC580" w:rsidR="00DE07F3" w:rsidRDefault="00DE07F3" w:rsidP="00DE07F3">
      <w:pPr>
        <w:pStyle w:val="ListParagraph"/>
        <w:spacing w:line="360" w:lineRule="auto"/>
      </w:pPr>
    </w:p>
    <w:p w14:paraId="317898BE" w14:textId="3BA73284" w:rsidR="00DE07F3" w:rsidRDefault="00DE07F3" w:rsidP="00DE07F3">
      <w:pPr>
        <w:pStyle w:val="ListParagraph"/>
        <w:numPr>
          <w:ilvl w:val="0"/>
          <w:numId w:val="20"/>
        </w:numPr>
        <w:spacing w:line="360" w:lineRule="auto"/>
      </w:pPr>
      <w:r>
        <w:t>Delete Pizza</w:t>
      </w:r>
    </w:p>
    <w:p w14:paraId="1849C820" w14:textId="2127960B" w:rsidR="00DE07F3" w:rsidRDefault="00DE07F3" w:rsidP="00DE07F3">
      <w:pPr>
        <w:pStyle w:val="ListParagraph"/>
        <w:spacing w:line="360" w:lineRule="auto"/>
      </w:pPr>
      <w:r>
        <w:rPr>
          <w:noProof/>
          <w:lang w:val="en-ID" w:eastAsia="en-ID"/>
        </w:rPr>
        <w:lastRenderedPageBreak/>
        <w:drawing>
          <wp:inline distT="0" distB="0" distL="0" distR="0" wp14:anchorId="7C0D88CB" wp14:editId="4CCAF50B">
            <wp:extent cx="5490987" cy="2781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315" b="5593"/>
                    <a:stretch/>
                  </pic:blipFill>
                  <pic:spPr bwMode="auto">
                    <a:xfrm>
                      <a:off x="0" y="0"/>
                      <a:ext cx="5496219" cy="278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3DED2" w14:textId="2220917A" w:rsidR="00DE07F3" w:rsidRDefault="00DE07F3" w:rsidP="00DE07F3">
      <w:pPr>
        <w:pStyle w:val="ListParagraph"/>
        <w:spacing w:line="360" w:lineRule="auto"/>
      </w:pPr>
      <w:r>
        <w:t>Halaman delete pizza yang dapat diakses oleh admin sesuai dengan pizza yang ingin di delete sesuai dengan id pizza nya</w:t>
      </w:r>
    </w:p>
    <w:p w14:paraId="5679B65B" w14:textId="1655B460" w:rsidR="00DE07F3" w:rsidRDefault="00DE07F3" w:rsidP="00DE07F3">
      <w:pPr>
        <w:pStyle w:val="ListParagraph"/>
        <w:spacing w:line="360" w:lineRule="auto"/>
      </w:pPr>
    </w:p>
    <w:p w14:paraId="70F58F41" w14:textId="6074DDDA" w:rsidR="00DE07F3" w:rsidRDefault="00DE07F3" w:rsidP="00DE07F3">
      <w:pPr>
        <w:pStyle w:val="ListParagraph"/>
        <w:numPr>
          <w:ilvl w:val="0"/>
          <w:numId w:val="20"/>
        </w:numPr>
        <w:spacing w:line="360" w:lineRule="auto"/>
      </w:pPr>
      <w:r>
        <w:t>View All User</w:t>
      </w:r>
    </w:p>
    <w:p w14:paraId="7E6FDBBE" w14:textId="47785248" w:rsidR="00DE07F3" w:rsidRDefault="00DE07F3" w:rsidP="00DE07F3">
      <w:pPr>
        <w:pStyle w:val="ListParagraph"/>
        <w:spacing w:line="360" w:lineRule="auto"/>
      </w:pPr>
      <w:r>
        <w:rPr>
          <w:noProof/>
          <w:lang w:val="en-ID" w:eastAsia="en-ID"/>
        </w:rPr>
        <w:drawing>
          <wp:inline distT="0" distB="0" distL="0" distR="0" wp14:anchorId="3B7ADD73" wp14:editId="1C92D168">
            <wp:extent cx="5843033" cy="29241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856" b="6132"/>
                    <a:stretch/>
                  </pic:blipFill>
                  <pic:spPr bwMode="auto">
                    <a:xfrm>
                      <a:off x="0" y="0"/>
                      <a:ext cx="5846618" cy="292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6347" w14:textId="20EC06C0" w:rsidR="00DE07F3" w:rsidRDefault="00DE07F3" w:rsidP="00DE07F3">
      <w:pPr>
        <w:pStyle w:val="ListParagraph"/>
        <w:spacing w:line="360" w:lineRule="auto"/>
      </w:pPr>
      <w:r>
        <w:t>Halaman ini hanya dapat diakses oleh admin, halaman ini akan menampilkan data user yang ada di database</w:t>
      </w:r>
    </w:p>
    <w:p w14:paraId="19CBBA1C" w14:textId="37AF8D27" w:rsidR="00DE07F3" w:rsidRDefault="00DE07F3" w:rsidP="00DE07F3">
      <w:pPr>
        <w:pStyle w:val="ListParagraph"/>
        <w:spacing w:line="360" w:lineRule="auto"/>
      </w:pPr>
    </w:p>
    <w:p w14:paraId="64C6E7DC" w14:textId="44F3EAB7" w:rsidR="00DE07F3" w:rsidRDefault="00DE07F3" w:rsidP="00DE07F3">
      <w:pPr>
        <w:pStyle w:val="ListParagraph"/>
        <w:numPr>
          <w:ilvl w:val="0"/>
          <w:numId w:val="20"/>
        </w:numPr>
        <w:spacing w:line="360" w:lineRule="auto"/>
      </w:pPr>
      <w:r>
        <w:t>View All User Transaction</w:t>
      </w:r>
    </w:p>
    <w:p w14:paraId="5C803BE1" w14:textId="39CE19AB" w:rsidR="00DE07F3" w:rsidRDefault="00DE07F3" w:rsidP="00DE07F3">
      <w:pPr>
        <w:pStyle w:val="ListParagraph"/>
        <w:spacing w:line="360" w:lineRule="auto"/>
      </w:pPr>
      <w:r>
        <w:rPr>
          <w:noProof/>
          <w:lang w:val="en-ID" w:eastAsia="en-ID"/>
        </w:rPr>
        <w:lastRenderedPageBreak/>
        <w:drawing>
          <wp:inline distT="0" distB="0" distL="0" distR="0" wp14:anchorId="354B1373" wp14:editId="3A466644">
            <wp:extent cx="5610225" cy="27906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86" b="6941"/>
                    <a:stretch/>
                  </pic:blipFill>
                  <pic:spPr bwMode="auto">
                    <a:xfrm>
                      <a:off x="0" y="0"/>
                      <a:ext cx="5616317" cy="279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B7C3B" w14:textId="2D7BB208" w:rsidR="00DE07F3" w:rsidRPr="00682E72" w:rsidRDefault="00DE07F3" w:rsidP="00DE07F3">
      <w:pPr>
        <w:pStyle w:val="ListParagraph"/>
        <w:spacing w:line="360" w:lineRule="auto"/>
      </w:pPr>
      <w:r>
        <w:t>Halaman ini akan menampilkan all user transaction yang ada di database</w:t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4D38D92" w14:textId="1319BCB0" w:rsidR="009F37DD" w:rsidRPr="00682E72" w:rsidRDefault="00842715" w:rsidP="002F11B8">
      <w:pPr>
        <w:pStyle w:val="ListParagraph"/>
        <w:numPr>
          <w:ilvl w:val="0"/>
          <w:numId w:val="21"/>
        </w:numPr>
        <w:spacing w:line="360" w:lineRule="auto"/>
      </w:pPr>
      <w:r w:rsidRPr="00682E72">
        <w:t>Link / References</w:t>
      </w:r>
    </w:p>
    <w:p w14:paraId="3FDD20CA" w14:textId="0B2791B0" w:rsidR="00842715" w:rsidRPr="00682E72" w:rsidRDefault="00842715" w:rsidP="00141764">
      <w:pPr>
        <w:pStyle w:val="ListParagraph"/>
        <w:numPr>
          <w:ilvl w:val="0"/>
          <w:numId w:val="21"/>
        </w:numPr>
        <w:spacing w:line="360" w:lineRule="auto"/>
      </w:pPr>
      <w:r w:rsidRPr="00682E72">
        <w:t>Link / References</w:t>
      </w:r>
    </w:p>
    <w:p w14:paraId="181DA48F" w14:textId="78C9CAC2" w:rsidR="002F11B8" w:rsidRPr="00682E72" w:rsidRDefault="002F11B8" w:rsidP="002F11B8">
      <w:pPr>
        <w:pStyle w:val="ListParagraph"/>
        <w:numPr>
          <w:ilvl w:val="0"/>
          <w:numId w:val="21"/>
        </w:numPr>
        <w:spacing w:line="360" w:lineRule="auto"/>
      </w:pPr>
      <w:r w:rsidRPr="00682E72">
        <w:t>ETC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26DF70A3" w14:textId="375BB65A" w:rsidR="00842715" w:rsidRDefault="007D04E1" w:rsidP="00A60661">
      <w:pPr>
        <w:pStyle w:val="ListParagraph"/>
        <w:numPr>
          <w:ilvl w:val="0"/>
          <w:numId w:val="22"/>
        </w:numPr>
        <w:spacing w:line="360" w:lineRule="auto"/>
      </w:pPr>
      <w:r>
        <w:t>2201790191 – Nurul Alyannisa</w:t>
      </w:r>
    </w:p>
    <w:p w14:paraId="546F646D" w14:textId="4889A27D" w:rsidR="007D04E1" w:rsidRPr="00682E72" w:rsidRDefault="00E270E8" w:rsidP="00A60661">
      <w:pPr>
        <w:pStyle w:val="ListParagraph"/>
        <w:numPr>
          <w:ilvl w:val="0"/>
          <w:numId w:val="22"/>
        </w:numPr>
        <w:spacing w:line="360" w:lineRule="auto"/>
      </w:pPr>
      <w:r>
        <w:t xml:space="preserve">2201782731 </w:t>
      </w:r>
      <w:r w:rsidR="00B3481E">
        <w:t>–</w:t>
      </w:r>
      <w:r>
        <w:t xml:space="preserve"> </w:t>
      </w:r>
      <w:r w:rsidR="00B3481E">
        <w:t>Eric Wijaya</w:t>
      </w:r>
      <w:bookmarkStart w:id="0" w:name="_GoBack"/>
      <w:bookmarkEnd w:id="0"/>
    </w:p>
    <w:sectPr w:rsidR="007D04E1" w:rsidRPr="00682E72" w:rsidSect="00DF2179">
      <w:headerReference w:type="default" r:id="rId27"/>
      <w:footerReference w:type="default" r:id="rId28"/>
      <w:headerReference w:type="first" r:id="rId29"/>
      <w:footerReference w:type="first" r:id="rId3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58F687" w14:textId="77777777" w:rsidR="009B20D1" w:rsidRDefault="009B20D1" w:rsidP="00273E4A">
      <w:r>
        <w:separator/>
      </w:r>
    </w:p>
  </w:endnote>
  <w:endnote w:type="continuationSeparator" w:id="0">
    <w:p w14:paraId="404C4BAD" w14:textId="77777777" w:rsidR="009B20D1" w:rsidRDefault="009B20D1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val="en-ID" w:eastAsia="en-ID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40DEE">
          <w:rPr>
            <w:noProof/>
            <w:sz w:val="22"/>
            <w:szCs w:val="22"/>
            <w:lang w:val="id-ID"/>
          </w:rPr>
          <w:t>10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40DEE">
          <w:rPr>
            <w:noProof/>
            <w:sz w:val="22"/>
            <w:szCs w:val="22"/>
            <w:lang w:val="id-ID"/>
          </w:rPr>
          <w:t>10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val="en-ID" w:eastAsia="en-ID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EE8D6E" w14:textId="77777777" w:rsidR="009B20D1" w:rsidRDefault="009B20D1" w:rsidP="00273E4A">
      <w:r>
        <w:separator/>
      </w:r>
    </w:p>
  </w:footnote>
  <w:footnote w:type="continuationSeparator" w:id="0">
    <w:p w14:paraId="2F559A75" w14:textId="77777777" w:rsidR="009B20D1" w:rsidRDefault="009B20D1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A7D0C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406A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04E1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20D1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481E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07F3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270E8"/>
    <w:rsid w:val="00E335DA"/>
    <w:rsid w:val="00E36B77"/>
    <w:rsid w:val="00E36EA8"/>
    <w:rsid w:val="00E40DEE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3E4C5-3A0E-49F1-9D80-C396E8CF7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0</TotalTime>
  <Pages>10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Eric W</cp:lastModifiedBy>
  <cp:revision>2</cp:revision>
  <dcterms:created xsi:type="dcterms:W3CDTF">2020-12-16T12:11:00Z</dcterms:created>
  <dcterms:modified xsi:type="dcterms:W3CDTF">2020-12-16T12:11:00Z</dcterms:modified>
</cp:coreProperties>
</file>